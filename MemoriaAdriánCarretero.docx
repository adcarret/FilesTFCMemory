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595727"/>
        <w:docPartObj>
          <w:docPartGallery w:val="Cover Pages"/>
          <w:docPartUnique/>
        </w:docPartObj>
      </w:sdtPr>
      <w:sdtContent>
        <w:p w14:paraId="672BF15B" w14:textId="52125CE3" w:rsidR="00966CEA" w:rsidRDefault="00966CEA" w:rsidP="009D67CC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D72A58" wp14:editId="288036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AF980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B927CA2" w14:textId="428B315B" w:rsidR="00966CEA" w:rsidRDefault="00EE2CC0" w:rsidP="009D67C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F14600" wp14:editId="18EB244E">
                    <wp:simplePos x="0" y="0"/>
                    <wp:positionH relativeFrom="column">
                      <wp:posOffset>-651070</wp:posOffset>
                    </wp:positionH>
                    <wp:positionV relativeFrom="paragraph">
                      <wp:posOffset>854270</wp:posOffset>
                    </wp:positionV>
                    <wp:extent cx="6752492" cy="3615397"/>
                    <wp:effectExtent l="0" t="0" r="0" b="4445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52492" cy="36153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22DE4B" w14:textId="34C77474" w:rsidR="00EE2CC0" w:rsidRDefault="00EE2CC0" w:rsidP="00EE2CC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2CB63E0" wp14:editId="3B9C6AB3">
                                      <wp:extent cx="3517265" cy="3517265"/>
                                      <wp:effectExtent l="0" t="0" r="6985" b="6985"/>
                                      <wp:docPr id="7" name="Imagen 7" descr="Logotipo&#10;&#10;El contenido generado por IA puede ser incorrecto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Imagen 7" descr="Logotipo&#10;&#10;El contenido generado por IA puede ser incorrecto.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17265" cy="35172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0F146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style="position:absolute;left:0;text-align:left;margin-left:-51.25pt;margin-top:67.25pt;width:531.7pt;height:28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" fillcolor="white [3201]" stroked="f" strokeweight=".5pt">
                    <v:textbox>
                      <w:txbxContent>
                        <w:p w14:paraId="6122DE4B" w14:textId="34C77474" w:rsidR="00EE2CC0" w:rsidRDefault="00EE2CC0" w:rsidP="00EE2CC0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CB63E0" wp14:editId="3B9C6AB3">
                                <wp:extent cx="3517265" cy="3517265"/>
                                <wp:effectExtent l="0" t="0" r="6985" b="6985"/>
                                <wp:docPr id="7" name="Imagen 7" descr="Logotipo&#10;&#10;El contenido generado por IA puede ser incorrecto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 descr="Logotipo&#10;&#10;El contenido generado por IA puede ser incorrecto.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17265" cy="35172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74E296" wp14:editId="1F3CA75A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5795888</wp:posOffset>
                    </wp:positionV>
                    <wp:extent cx="7315200" cy="1286315"/>
                    <wp:effectExtent l="0" t="0" r="0" b="952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6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2874A" w14:textId="651EB070" w:rsidR="00966CEA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4B6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Memoria de prácticas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ECDCC6" w14:textId="17718F5F" w:rsidR="00966CEA" w:rsidRDefault="003D4B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App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Taskshare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74E296" id="Cuadro de texto 154" o:spid="_x0000_s1027" type="#_x0000_t202" style="position:absolute;left:0;text-align:left;margin-left:17.7pt;margin-top:456.35pt;width:8in;height:101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" filled="f" stroked="f" strokeweight=".5pt">
                    <v:textbox inset="126pt,0,54pt,0">
                      <w:txbxContent>
                        <w:p w14:paraId="0362874A" w14:textId="651EB070" w:rsidR="00966CEA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D4B6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Memoria de prácticas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ECDCC6" w14:textId="17718F5F" w:rsidR="00966CEA" w:rsidRDefault="003D4B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App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Taskshare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D4B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AB343F" wp14:editId="4D6A9F7B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7554351</wp:posOffset>
                    </wp:positionV>
                    <wp:extent cx="7277100" cy="1849462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77100" cy="1849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BB037" w14:textId="77777777" w:rsidR="00DD4B4B" w:rsidRDefault="00DD4B4B" w:rsidP="003D4B68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4090CE3" w14:textId="77777777" w:rsidR="00DD4B4B" w:rsidRDefault="00DD4B4B" w:rsidP="003D4B68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67C7D8A" w14:textId="1B33F9F6" w:rsidR="003D4B68" w:rsidRDefault="00966CEA" w:rsidP="003D4B68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p w14:paraId="687A1238" w14:textId="2370650D" w:rsidR="003D4B68" w:rsidRDefault="00EF033E" w:rsidP="00EF033E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F033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TaskShare</w:t>
                                </w:r>
                                <w:proofErr w:type="spellEnd"/>
                                <w:r w:rsidRPr="00EF033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es una app para gestionar tareas compartidas, enviando recordatorios y motivando con un sistema de puntos, ideal para la organización en el hogar.</w:t>
                                </w:r>
                              </w:p>
                              <w:p w14:paraId="312C81B3" w14:textId="77777777" w:rsidR="003D4B68" w:rsidRDefault="003D4B6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E06FFC7" w14:textId="77777777" w:rsidR="00EF033E" w:rsidRDefault="00EF033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FD2A665" w14:textId="77777777" w:rsidR="00EF033E" w:rsidRDefault="00EF033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61719A3" w14:textId="0BEBCA74" w:rsidR="003D4B68" w:rsidRPr="00EF033E" w:rsidRDefault="003D4B68" w:rsidP="00DD4B4B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F033E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IES GONZALO CHACÓN</w:t>
                                </w:r>
                              </w:p>
                              <w:p w14:paraId="754F4FBC" w14:textId="521942CE" w:rsidR="003D4B68" w:rsidRPr="00EF033E" w:rsidRDefault="003D4B68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EF033E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9 de junio 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AB343F" id="Cuadro de texto 153" o:spid="_x0000_s1028" type="#_x0000_t202" style="position:absolute;left:0;text-align:left;margin-left:17.7pt;margin-top:594.85pt;width:573pt;height:145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" filled="f" stroked="f" strokeweight=".5pt">
                    <v:textbox inset="126pt,0,54pt,0">
                      <w:txbxContent>
                        <w:p w14:paraId="42CBB037" w14:textId="77777777" w:rsidR="00DD4B4B" w:rsidRDefault="00DD4B4B" w:rsidP="003D4B68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4090CE3" w14:textId="77777777" w:rsidR="00DD4B4B" w:rsidRDefault="00DD4B4B" w:rsidP="003D4B68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67C7D8A" w14:textId="1B33F9F6" w:rsidR="003D4B68" w:rsidRDefault="00966CEA" w:rsidP="003D4B68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p w14:paraId="687A1238" w14:textId="2370650D" w:rsidR="003D4B68" w:rsidRDefault="00EF033E" w:rsidP="00EF033E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F033E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TaskShare</w:t>
                          </w:r>
                          <w:proofErr w:type="spellEnd"/>
                          <w:r w:rsidRPr="00EF033E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es una app para gestionar tareas compartidas, enviando recordatorios y motivando con un sistema de puntos, ideal para la organización en el hogar.</w:t>
                          </w:r>
                        </w:p>
                        <w:p w14:paraId="312C81B3" w14:textId="77777777" w:rsidR="003D4B68" w:rsidRDefault="003D4B6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E06FFC7" w14:textId="77777777" w:rsidR="00EF033E" w:rsidRDefault="00EF033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0FD2A665" w14:textId="77777777" w:rsidR="00EF033E" w:rsidRDefault="00EF033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761719A3" w14:textId="0BEBCA74" w:rsidR="003D4B68" w:rsidRPr="00EF033E" w:rsidRDefault="003D4B68" w:rsidP="00DD4B4B">
                          <w:pPr>
                            <w:pStyle w:val="Sinespaciado"/>
                            <w:jc w:val="right"/>
                            <w:rPr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F033E">
                            <w:rPr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  <w:t>IES GONZALO CHACÓN</w:t>
                          </w:r>
                        </w:p>
                        <w:p w14:paraId="754F4FBC" w14:textId="521942CE" w:rsidR="003D4B68" w:rsidRPr="00EF033E" w:rsidRDefault="003D4B68">
                          <w:pPr>
                            <w:pStyle w:val="Sinespaciado"/>
                            <w:jc w:val="right"/>
                            <w:rPr>
                              <w:i/>
                              <w:iCs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EF033E">
                            <w:rPr>
                              <w:i/>
                              <w:iCs/>
                              <w:color w:val="595959" w:themeColor="text1" w:themeTint="A6"/>
                              <w:sz w:val="18"/>
                              <w:szCs w:val="18"/>
                            </w:rPr>
                            <w:t>9 de junio de 2025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F0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AD3B1E" wp14:editId="5031EADA">
                    <wp:simplePos x="0" y="0"/>
                    <wp:positionH relativeFrom="margin">
                      <wp:posOffset>-648335</wp:posOffset>
                    </wp:positionH>
                    <wp:positionV relativeFrom="margin">
                      <wp:posOffset>8479155</wp:posOffset>
                    </wp:positionV>
                    <wp:extent cx="7315200" cy="36195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893324" w14:textId="35963D23" w:rsidR="00966CEA" w:rsidRPr="003D4B68" w:rsidRDefault="00966CEA" w:rsidP="003D4B68">
                                    <w:pPr>
                                      <w:pStyle w:val="Sinespaciado"/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D4B68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Adrian Carretero Alcazar</w:t>
                                    </w:r>
                                  </w:p>
                                </w:sdtContent>
                              </w:sdt>
                              <w:p w14:paraId="307BAEEA" w14:textId="70CA7644" w:rsidR="00966CEA" w:rsidRPr="003D4B68" w:rsidRDefault="00000000" w:rsidP="003D4B68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D4B68" w:rsidRPr="003D4B68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adrian.carretero16@educa.madrid.org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AD3B1E" id="Cuadro de texto 152" o:spid="_x0000_s1029" type="#_x0000_t202" style="position:absolute;left:0;text-align:left;margin-left:-51.05pt;margin-top:667.65pt;width:8in;height:28.5pt;z-index:251660288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893324" w14:textId="35963D23" w:rsidR="00966CEA" w:rsidRPr="003D4B68" w:rsidRDefault="00966CEA" w:rsidP="003D4B68">
                              <w:pPr>
                                <w:pStyle w:val="Sinespaciado"/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D4B68">
                                <w:rPr>
                                  <w:i/>
                                  <w:i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Adrian Carretero Alcazar</w:t>
                              </w:r>
                            </w:p>
                          </w:sdtContent>
                        </w:sdt>
                        <w:p w14:paraId="307BAEEA" w14:textId="70CA7644" w:rsidR="00966CEA" w:rsidRPr="003D4B68" w:rsidRDefault="00000000" w:rsidP="003D4B68">
                          <w:pPr>
                            <w:pStyle w:val="Sinespaciado"/>
                            <w:jc w:val="right"/>
                            <w:rPr>
                              <w:i/>
                              <w:iCs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D4B68" w:rsidRPr="003D4B68">
                                <w:rPr>
                                  <w:i/>
                                  <w:iC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adrian.carretero16@educa.madrid.org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6CE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4377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9E50C" w14:textId="625B75B5" w:rsidR="006D6027" w:rsidRPr="006D6027" w:rsidRDefault="006D6027" w:rsidP="009D67CC">
          <w:pPr>
            <w:pStyle w:val="TtuloTDC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INDICE</w:t>
          </w:r>
        </w:p>
        <w:p w14:paraId="496B6742" w14:textId="027166C7" w:rsidR="006D6027" w:rsidRPr="006D6027" w:rsidRDefault="00966CEA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r w:rsidRPr="006D6027">
            <w:rPr>
              <w:sz w:val="18"/>
              <w:szCs w:val="18"/>
            </w:rPr>
            <w:fldChar w:fldCharType="begin"/>
          </w:r>
          <w:r w:rsidRPr="006D6027">
            <w:rPr>
              <w:sz w:val="18"/>
              <w:szCs w:val="18"/>
            </w:rPr>
            <w:instrText xml:space="preserve"> TOC \o "1-3" \h \z \u </w:instrText>
          </w:r>
          <w:r w:rsidRPr="006D6027">
            <w:rPr>
              <w:sz w:val="18"/>
              <w:szCs w:val="18"/>
            </w:rPr>
            <w:fldChar w:fldCharType="separate"/>
          </w:r>
          <w:hyperlink w:anchor="_Toc195442998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INTRODUCCIÓN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_Toc195442998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8651F4D" w14:textId="36711E03" w:rsidR="006D6027" w:rsidRPr="006D6027" w:rsidRDefault="00000000" w:rsidP="009D67CC">
          <w:pPr>
            <w:pStyle w:val="TDC2"/>
            <w:tabs>
              <w:tab w:val="left" w:pos="96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2999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1.1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JUSTIFICACION DEL PROYECTO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_Toc195442999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A6E9C06" w14:textId="1E745F31" w:rsidR="006D6027" w:rsidRPr="006D6027" w:rsidRDefault="00000000" w:rsidP="009D67CC">
          <w:pPr>
            <w:pStyle w:val="TDC2"/>
            <w:tabs>
              <w:tab w:val="left" w:pos="96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0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1.2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OBJETIVOS GENERALES Y ESPECIFICOS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_Toc195443000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645DDC" w14:textId="6B38BDD9" w:rsidR="006D6027" w:rsidRPr="006D6027" w:rsidRDefault="00000000" w:rsidP="009D67CC">
          <w:pPr>
            <w:pStyle w:val="TDC3"/>
            <w:tabs>
              <w:tab w:val="left" w:pos="120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1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1.2.1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OBJETIVO GENERAL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_Toc195443001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7185EE" w14:textId="0F7DF2CA" w:rsidR="006D6027" w:rsidRPr="006D6027" w:rsidRDefault="00000000" w:rsidP="009D67CC">
          <w:pPr>
            <w:pStyle w:val="TDC3"/>
            <w:tabs>
              <w:tab w:val="left" w:pos="120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2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1.2.2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OBJETIVOS ESPECÍFICOS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_Toc195443002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F2BE077" w14:textId="6CCD26BD" w:rsidR="006D6027" w:rsidRPr="006D6027" w:rsidRDefault="00000000" w:rsidP="009D67CC">
          <w:pPr>
            <w:pStyle w:val="TDC2"/>
            <w:tabs>
              <w:tab w:val="left" w:pos="96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3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1.3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PUBLICO OBJETIVO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_Toc195443003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4F0960" w14:textId="32B2D167" w:rsidR="006D6027" w:rsidRPr="006D6027" w:rsidRDefault="00000000" w:rsidP="009D67CC">
          <w:pPr>
            <w:pStyle w:val="TDC2"/>
            <w:tabs>
              <w:tab w:val="left" w:pos="96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4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1.4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VISIÓN GENERAL | APP A DESARROLLAR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_Toc195443004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2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027810B" w14:textId="167CD9BA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5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2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ESTUDIO PREVIO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_Toc195443005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3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8E3C51" w14:textId="191AA26A" w:rsidR="006D6027" w:rsidRPr="006D6027" w:rsidRDefault="00000000" w:rsidP="009D67CC">
          <w:pPr>
            <w:pStyle w:val="TDC2"/>
            <w:tabs>
              <w:tab w:val="left" w:pos="96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6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2.1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TECNOLOGÍAS UTILIZADAS Y ELECCIÓN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_Toc195443006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3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9ACC78B" w14:textId="164D493C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7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3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HERRAMIENTAS UTILIZADAS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_Toc195443007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3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6FEA59" w14:textId="04F7BE31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8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4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DISEÑO DEL SISTEMA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_Toc195443008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4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7E43C8" w14:textId="07285B4A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09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5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DESARROLLO E IMPLEMENTACIÓN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_Toc195443009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4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FB1543" w14:textId="6186B26B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10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6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PRUEBAS Y VALIDACIÓN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_Toc195443010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4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6BA1BA" w14:textId="170AE24A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11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7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CONCLUSIONES Y MEJORAS FUTURAS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_Toc195443011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4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528361C" w14:textId="6AE2DEA5" w:rsidR="006D6027" w:rsidRPr="006D6027" w:rsidRDefault="00000000" w:rsidP="009D67CC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kern w:val="2"/>
              <w:sz w:val="20"/>
              <w:szCs w:val="20"/>
              <w:lang w:eastAsia="es-ES"/>
              <w14:ligatures w14:val="standardContextual"/>
            </w:rPr>
          </w:pPr>
          <w:hyperlink w:anchor="_Toc195443012" w:history="1">
            <w:r w:rsidR="006D6027" w:rsidRPr="006D6027">
              <w:rPr>
                <w:rStyle w:val="Hipervnculo"/>
                <w:noProof/>
                <w:sz w:val="18"/>
                <w:szCs w:val="18"/>
              </w:rPr>
              <w:t>8</w:t>
            </w:r>
            <w:r w:rsidR="006D6027" w:rsidRPr="006D6027">
              <w:rPr>
                <w:rFonts w:eastAsiaTheme="minorEastAsia"/>
                <w:noProof/>
                <w:kern w:val="2"/>
                <w:sz w:val="20"/>
                <w:szCs w:val="20"/>
                <w:lang w:eastAsia="es-ES"/>
                <w14:ligatures w14:val="standardContextual"/>
              </w:rPr>
              <w:tab/>
            </w:r>
            <w:r w:rsidR="006D6027" w:rsidRPr="006D6027">
              <w:rPr>
                <w:rStyle w:val="Hipervnculo"/>
                <w:noProof/>
                <w:sz w:val="18"/>
                <w:szCs w:val="18"/>
              </w:rPr>
              <w:t>BIBLIOGRAFÍA</w:t>
            </w:r>
            <w:r w:rsidR="006D6027" w:rsidRPr="006D6027">
              <w:rPr>
                <w:noProof/>
                <w:webHidden/>
                <w:sz w:val="18"/>
                <w:szCs w:val="18"/>
              </w:rPr>
              <w:tab/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begin"/>
            </w:r>
            <w:r w:rsidR="006D6027" w:rsidRPr="006D6027">
              <w:rPr>
                <w:noProof/>
                <w:webHidden/>
                <w:sz w:val="18"/>
                <w:szCs w:val="18"/>
              </w:rPr>
              <w:instrText xml:space="preserve"> PAGEREF _Toc195443012 \h </w:instrText>
            </w:r>
            <w:r w:rsidR="006D6027" w:rsidRPr="006D6027">
              <w:rPr>
                <w:noProof/>
                <w:webHidden/>
                <w:sz w:val="18"/>
                <w:szCs w:val="18"/>
              </w:rPr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D6027" w:rsidRPr="006D6027">
              <w:rPr>
                <w:noProof/>
                <w:webHidden/>
                <w:sz w:val="18"/>
                <w:szCs w:val="18"/>
              </w:rPr>
              <w:t>5</w:t>
            </w:r>
            <w:r w:rsidR="006D6027" w:rsidRPr="006D602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87FF11" w14:textId="52B0AC55" w:rsidR="00966CEA" w:rsidRDefault="00966CEA" w:rsidP="009D67CC">
          <w:pPr>
            <w:jc w:val="both"/>
          </w:pPr>
          <w:r w:rsidRPr="006D6027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71247BD3" w14:textId="5C98AE28" w:rsidR="00E97F06" w:rsidRDefault="00E97F06" w:rsidP="009D67CC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774FE1" w14:textId="4401E146" w:rsidR="00F73567" w:rsidRPr="00A01354" w:rsidRDefault="00E253CE" w:rsidP="009D67CC">
      <w:pPr>
        <w:pStyle w:val="Ttulo1"/>
        <w:numPr>
          <w:ilvl w:val="0"/>
          <w:numId w:val="3"/>
        </w:numPr>
        <w:jc w:val="both"/>
        <w:rPr>
          <w:sz w:val="32"/>
          <w:szCs w:val="32"/>
        </w:rPr>
      </w:pPr>
      <w:bookmarkStart w:id="0" w:name="_Toc195442998"/>
      <w:r w:rsidRPr="00A01354">
        <w:rPr>
          <w:sz w:val="32"/>
          <w:szCs w:val="32"/>
        </w:rPr>
        <w:lastRenderedPageBreak/>
        <w:t>INTRODUCCIÓN</w:t>
      </w:r>
      <w:bookmarkEnd w:id="0"/>
    </w:p>
    <w:p w14:paraId="36193466" w14:textId="500D6081" w:rsidR="00BC5535" w:rsidRPr="00A01354" w:rsidRDefault="00BC5535" w:rsidP="009D67CC">
      <w:pPr>
        <w:pStyle w:val="Ttulo2"/>
        <w:jc w:val="both"/>
        <w:rPr>
          <w:sz w:val="24"/>
          <w:szCs w:val="24"/>
        </w:rPr>
      </w:pPr>
      <w:bookmarkStart w:id="1" w:name="_Toc195442999"/>
      <w:r w:rsidRPr="00A01354">
        <w:rPr>
          <w:sz w:val="24"/>
          <w:szCs w:val="24"/>
        </w:rPr>
        <w:t>JUSTIFICACION DEL PROYECTO</w:t>
      </w:r>
      <w:bookmarkEnd w:id="1"/>
    </w:p>
    <w:p w14:paraId="78B1FB03" w14:textId="63312453" w:rsidR="00BC5535" w:rsidRDefault="00BC5535" w:rsidP="009D67CC">
      <w:pPr>
        <w:pStyle w:val="Prrafodelista"/>
        <w:ind w:left="0"/>
        <w:jc w:val="both"/>
      </w:pPr>
      <w:r w:rsidRPr="00BC5535">
        <w:t xml:space="preserve">En la vida cotidiana, especialmente en hogares o grupos de convivencia, la gestión de tareas puede volverse complicada debido a la falta de organización y comunicación. Esta situación puede causar olvidos, acumulación de responsabilidades e incluso conflictos. Para abordar este problema, surge </w:t>
      </w:r>
      <w:proofErr w:type="spellStart"/>
      <w:r w:rsidRPr="00BC5535">
        <w:rPr>
          <w:b/>
          <w:bCs/>
        </w:rPr>
        <w:t>TaskShare</w:t>
      </w:r>
      <w:proofErr w:type="spellEnd"/>
      <w:r w:rsidRPr="00BC5535">
        <w:t>, una aplicación móvil que busca optimizar la administración de tareas compartidas, facilitando la coordinación entre los miembros del hogar o grupo mediante tecnología accesible, funcional y motivadora.</w:t>
      </w:r>
    </w:p>
    <w:p w14:paraId="0102C9D4" w14:textId="4CAB3981" w:rsidR="00BC5535" w:rsidRPr="00A33668" w:rsidRDefault="00BC5535" w:rsidP="009D67CC">
      <w:pPr>
        <w:pStyle w:val="Ttulo2"/>
        <w:jc w:val="both"/>
        <w:rPr>
          <w:sz w:val="24"/>
          <w:szCs w:val="24"/>
        </w:rPr>
      </w:pPr>
      <w:bookmarkStart w:id="2" w:name="_Toc195443000"/>
      <w:r w:rsidRPr="00A33668">
        <w:rPr>
          <w:sz w:val="24"/>
          <w:szCs w:val="24"/>
        </w:rPr>
        <w:t>OBJETIVOS GENERALES Y ESPECIFICOS</w:t>
      </w:r>
      <w:bookmarkEnd w:id="2"/>
    </w:p>
    <w:p w14:paraId="32C33D4C" w14:textId="1F4B1320" w:rsidR="00D7253D" w:rsidRPr="00A33668" w:rsidRDefault="00D7253D" w:rsidP="009D67CC">
      <w:pPr>
        <w:pStyle w:val="Ttulo3"/>
        <w:jc w:val="both"/>
        <w:rPr>
          <w:sz w:val="22"/>
          <w:szCs w:val="22"/>
        </w:rPr>
      </w:pPr>
      <w:bookmarkStart w:id="3" w:name="_Toc195443001"/>
      <w:r w:rsidRPr="00A33668">
        <w:rPr>
          <w:sz w:val="22"/>
          <w:szCs w:val="22"/>
        </w:rPr>
        <w:t>OBJETIVO GENERAL</w:t>
      </w:r>
      <w:bookmarkEnd w:id="3"/>
    </w:p>
    <w:p w14:paraId="737E515C" w14:textId="79FCC615" w:rsidR="00D7253D" w:rsidRDefault="00D7253D" w:rsidP="009D67CC">
      <w:pPr>
        <w:pStyle w:val="Prrafodelista"/>
        <w:numPr>
          <w:ilvl w:val="0"/>
          <w:numId w:val="12"/>
        </w:numPr>
        <w:jc w:val="both"/>
      </w:pPr>
      <w:r w:rsidRPr="00D7253D">
        <w:t>Desarrollar una aplicación móvil eficiente y fácil de usar que permita la gestión, asignación y seguimiento de tareas compartidas en entornos domésticos o colaborativos.</w:t>
      </w:r>
    </w:p>
    <w:p w14:paraId="0A616EF6" w14:textId="14D5EE95" w:rsidR="00D7253D" w:rsidRPr="00A33668" w:rsidRDefault="00D7253D" w:rsidP="009D67CC">
      <w:pPr>
        <w:pStyle w:val="Ttulo3"/>
        <w:jc w:val="both"/>
        <w:rPr>
          <w:sz w:val="22"/>
          <w:szCs w:val="22"/>
        </w:rPr>
      </w:pPr>
      <w:bookmarkStart w:id="4" w:name="_Toc195443002"/>
      <w:r w:rsidRPr="00A33668">
        <w:rPr>
          <w:sz w:val="22"/>
          <w:szCs w:val="22"/>
        </w:rPr>
        <w:t>OBJETIVOS ESPECÍFICOS</w:t>
      </w:r>
      <w:bookmarkEnd w:id="4"/>
    </w:p>
    <w:p w14:paraId="229DDF72" w14:textId="71738FD3" w:rsidR="00D7253D" w:rsidRPr="00D7253D" w:rsidRDefault="00D7253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D7253D">
        <w:t>Permitir a los usuarios crear y asignar tareas a otros miembros del grupo.</w:t>
      </w:r>
    </w:p>
    <w:p w14:paraId="1D91E2D2" w14:textId="21B083CA" w:rsidR="00D7253D" w:rsidRPr="00D7253D" w:rsidRDefault="00D7253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recordatorios automáticos para evitar olvidos.</w:t>
      </w:r>
    </w:p>
    <w:p w14:paraId="00B753EE" w14:textId="3B185F8B" w:rsidR="00D7253D" w:rsidRPr="00D7253D" w:rsidRDefault="00D7253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Incluir un sistema de incentivos mediante puntos para fomentar el cumplimiento de tareas.</w:t>
      </w:r>
    </w:p>
    <w:p w14:paraId="141B896F" w14:textId="4AA6E48F" w:rsidR="00D7253D" w:rsidRPr="00D7253D" w:rsidRDefault="00D7253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Integrar recordatorios a través de plataformas externas como WhatsApp y </w:t>
      </w:r>
      <w:proofErr w:type="spellStart"/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Telegram</w:t>
      </w:r>
      <w:proofErr w:type="spellEnd"/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F743519" w14:textId="48892A8F" w:rsidR="00D7253D" w:rsidRPr="00D7253D" w:rsidRDefault="00D7253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Ofrecer opciones de personalización como modo oscuro/claro.</w:t>
      </w:r>
    </w:p>
    <w:p w14:paraId="2825FA41" w14:textId="38BBC522" w:rsidR="00D7253D" w:rsidRPr="00D7253D" w:rsidRDefault="00D7253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Incluir funcionalidades de recuperación de contraseña mediante correo electrónico.</w:t>
      </w:r>
    </w:p>
    <w:p w14:paraId="53FE5CB7" w14:textId="7796AC63" w:rsidR="00D7253D" w:rsidRPr="00D7253D" w:rsidRDefault="00D7253D" w:rsidP="009D67C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Utilizar </w:t>
      </w:r>
      <w:proofErr w:type="spellStart"/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Kotlin</w:t>
      </w:r>
      <w:proofErr w:type="spellEnd"/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desarrollo de la app y </w:t>
      </w:r>
      <w:proofErr w:type="spellStart"/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>Firebase</w:t>
      </w:r>
      <w:proofErr w:type="spellEnd"/>
      <w:r w:rsidRPr="00D725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gestión de autenticación, almacenamiento y notificaciones.</w:t>
      </w:r>
    </w:p>
    <w:p w14:paraId="70311B11" w14:textId="6AD7E33A" w:rsidR="00D7253D" w:rsidRPr="00A33668" w:rsidRDefault="000E520F" w:rsidP="009D67CC">
      <w:pPr>
        <w:pStyle w:val="Ttulo2"/>
        <w:jc w:val="both"/>
        <w:rPr>
          <w:sz w:val="24"/>
          <w:szCs w:val="24"/>
        </w:rPr>
      </w:pPr>
      <w:bookmarkStart w:id="5" w:name="_Toc195443003"/>
      <w:r w:rsidRPr="00A33668">
        <w:rPr>
          <w:sz w:val="24"/>
          <w:szCs w:val="24"/>
        </w:rPr>
        <w:t>PUBLICO OBJETIVO</w:t>
      </w:r>
      <w:bookmarkEnd w:id="5"/>
    </w:p>
    <w:p w14:paraId="5C21305A" w14:textId="13039A14" w:rsidR="000E520F" w:rsidRPr="000E520F" w:rsidRDefault="000E520F" w:rsidP="009D67CC">
      <w:pPr>
        <w:jc w:val="both"/>
      </w:pPr>
      <w:proofErr w:type="spellStart"/>
      <w:r w:rsidRPr="000E520F">
        <w:rPr>
          <w:b/>
          <w:bCs/>
          <w:u w:val="single"/>
        </w:rPr>
        <w:t>TaskShare</w:t>
      </w:r>
      <w:proofErr w:type="spellEnd"/>
      <w:r w:rsidRPr="000E520F">
        <w:t xml:space="preserve"> está dirigida a:</w:t>
      </w:r>
    </w:p>
    <w:p w14:paraId="0048CF01" w14:textId="77777777" w:rsidR="000E520F" w:rsidRPr="000E520F" w:rsidRDefault="000E520F" w:rsidP="009D67CC">
      <w:pPr>
        <w:pStyle w:val="Prrafodelista"/>
        <w:numPr>
          <w:ilvl w:val="0"/>
          <w:numId w:val="16"/>
        </w:numPr>
        <w:jc w:val="both"/>
      </w:pPr>
      <w:r w:rsidRPr="000E520F">
        <w:t>Familias o personas que viven juntas y necesitan coordinar tareas del hogar.</w:t>
      </w:r>
    </w:p>
    <w:p w14:paraId="043A18D5" w14:textId="77777777" w:rsidR="000E520F" w:rsidRPr="000E520F" w:rsidRDefault="000E520F" w:rsidP="009D67CC">
      <w:pPr>
        <w:pStyle w:val="Prrafodelista"/>
        <w:numPr>
          <w:ilvl w:val="0"/>
          <w:numId w:val="16"/>
        </w:numPr>
        <w:jc w:val="both"/>
      </w:pPr>
      <w:r w:rsidRPr="000E520F">
        <w:t>Grupos de compañeros de piso, residencias estudiantiles o espacios compartidos.</w:t>
      </w:r>
    </w:p>
    <w:p w14:paraId="43D75116" w14:textId="77777777" w:rsidR="000E520F" w:rsidRPr="000E520F" w:rsidRDefault="000E520F" w:rsidP="009D67CC">
      <w:pPr>
        <w:pStyle w:val="Prrafodelista"/>
        <w:numPr>
          <w:ilvl w:val="0"/>
          <w:numId w:val="16"/>
        </w:numPr>
        <w:jc w:val="both"/>
      </w:pPr>
      <w:r w:rsidRPr="000E520F">
        <w:t>Usuarios que buscan una solución práctica, motivadora y centralizada para organizar tareas cotidianas entre varias personas.</w:t>
      </w:r>
    </w:p>
    <w:p w14:paraId="4A65B90F" w14:textId="271D6431" w:rsidR="000E520F" w:rsidRPr="00A33668" w:rsidRDefault="00B41D37" w:rsidP="009D67CC">
      <w:pPr>
        <w:pStyle w:val="Ttulo2"/>
        <w:jc w:val="both"/>
        <w:rPr>
          <w:sz w:val="24"/>
          <w:szCs w:val="24"/>
        </w:rPr>
      </w:pPr>
      <w:bookmarkStart w:id="6" w:name="_Toc195443004"/>
      <w:r w:rsidRPr="00A33668">
        <w:rPr>
          <w:sz w:val="24"/>
          <w:szCs w:val="24"/>
        </w:rPr>
        <w:t>VISIÓN GENERAL | APP A DESARROLLAR</w:t>
      </w:r>
      <w:bookmarkEnd w:id="6"/>
    </w:p>
    <w:p w14:paraId="13817679" w14:textId="022E128F" w:rsidR="00B41D37" w:rsidRDefault="00B41D37" w:rsidP="009D67CC">
      <w:pPr>
        <w:jc w:val="both"/>
      </w:pPr>
      <w:proofErr w:type="spellStart"/>
      <w:r w:rsidRPr="00B41D37">
        <w:rPr>
          <w:b/>
          <w:bCs/>
        </w:rPr>
        <w:t>TaskShare</w:t>
      </w:r>
      <w:proofErr w:type="spellEnd"/>
      <w:r w:rsidRPr="00B41D37">
        <w:t xml:space="preserve"> es una aplicación móvil desarrollada en </w:t>
      </w:r>
      <w:proofErr w:type="spellStart"/>
      <w:r w:rsidRPr="00B41D37">
        <w:t>Kotlin</w:t>
      </w:r>
      <w:proofErr w:type="spellEnd"/>
      <w:r w:rsidRPr="00B41D37">
        <w:t xml:space="preserve"> con </w:t>
      </w:r>
      <w:proofErr w:type="spellStart"/>
      <w:r w:rsidRPr="00B41D37">
        <w:t>backend</w:t>
      </w:r>
      <w:proofErr w:type="spellEnd"/>
      <w:r w:rsidRPr="00B41D37">
        <w:t xml:space="preserve"> en </w:t>
      </w:r>
      <w:proofErr w:type="spellStart"/>
      <w:r w:rsidRPr="00B41D37">
        <w:t>Firebase</w:t>
      </w:r>
      <w:proofErr w:type="spellEnd"/>
      <w:r w:rsidRPr="00B41D37">
        <w:t>, pensada para facilitar la administración de tareas compartidas. Permitirá a los usuarios crear, asignar y seguir tareas entre contactos, incorporando recordatorios automáticos, notificaciones por mensajería externa, personalización de la interfaz, sistema de puntos como incentivo y recuperación de acceso por correo. El objetivo es ofrecer una herramienta práctica, moderna y efectiva para mejorar la convivencia y la organización en grupos.</w:t>
      </w:r>
    </w:p>
    <w:p w14:paraId="60918E70" w14:textId="552AD697" w:rsidR="00B41D37" w:rsidRPr="00A01354" w:rsidRDefault="00B41D37" w:rsidP="009D67CC">
      <w:pPr>
        <w:pStyle w:val="Ttulo1"/>
        <w:jc w:val="both"/>
        <w:rPr>
          <w:sz w:val="32"/>
          <w:szCs w:val="32"/>
        </w:rPr>
      </w:pPr>
      <w:bookmarkStart w:id="7" w:name="_Toc195443005"/>
      <w:r w:rsidRPr="00A01354">
        <w:rPr>
          <w:sz w:val="32"/>
          <w:szCs w:val="32"/>
        </w:rPr>
        <w:lastRenderedPageBreak/>
        <w:t>ESTUDIO PREVIO</w:t>
      </w:r>
      <w:bookmarkEnd w:id="7"/>
    </w:p>
    <w:p w14:paraId="29DEEE4F" w14:textId="0025B165" w:rsidR="00B41D37" w:rsidRPr="00B41D37" w:rsidRDefault="00B41D37" w:rsidP="009D67CC">
      <w:pPr>
        <w:spacing w:before="100" w:beforeAutospacing="1" w:after="100" w:afterAutospacing="1" w:line="240" w:lineRule="auto"/>
        <w:jc w:val="both"/>
      </w:pPr>
      <w:r w:rsidRPr="00B41D37">
        <w:t xml:space="preserve">Existen apps populares para la gestión de tareas como </w:t>
      </w:r>
      <w:proofErr w:type="spellStart"/>
      <w:r w:rsidRPr="00B41D37">
        <w:t>Todoist</w:t>
      </w:r>
      <w:proofErr w:type="spellEnd"/>
      <w:r w:rsidRPr="00B41D37">
        <w:t xml:space="preserve">, Google </w:t>
      </w:r>
      <w:proofErr w:type="spellStart"/>
      <w:r w:rsidRPr="00B41D37">
        <w:t>Tasks</w:t>
      </w:r>
      <w:proofErr w:type="spellEnd"/>
      <w:r w:rsidRPr="00B41D37">
        <w:t xml:space="preserve"> y Trello.</w:t>
      </w:r>
      <w:r w:rsidRPr="00B41D37">
        <w:br/>
      </w:r>
      <w:proofErr w:type="spellStart"/>
      <w:r w:rsidRPr="00B41D37">
        <w:t>Todoist</w:t>
      </w:r>
      <w:proofErr w:type="spellEnd"/>
      <w:r w:rsidRPr="00B41D37">
        <w:t xml:space="preserve"> ofrece muchas </w:t>
      </w:r>
      <w:r w:rsidR="004E48B8" w:rsidRPr="00B41D37">
        <w:t>funciones,</w:t>
      </w:r>
      <w:r w:rsidRPr="00B41D37">
        <w:t xml:space="preserve"> pero requiere pago para opciones avanzadas. Google </w:t>
      </w:r>
      <w:proofErr w:type="spellStart"/>
      <w:r w:rsidRPr="00B41D37">
        <w:t>Tasks</w:t>
      </w:r>
      <w:proofErr w:type="spellEnd"/>
      <w:r w:rsidRPr="00B41D37">
        <w:t xml:space="preserve"> es muy simple pero limitada. Trello es excelente para trabajo en equipo, aunque más compleja y enfocada a proyectos.</w:t>
      </w:r>
    </w:p>
    <w:p w14:paraId="68690E8F" w14:textId="77777777" w:rsidR="00B41D37" w:rsidRDefault="00B41D37" w:rsidP="009D67CC">
      <w:pPr>
        <w:spacing w:before="100" w:beforeAutospacing="1" w:after="100" w:afterAutospacing="1" w:line="240" w:lineRule="auto"/>
        <w:jc w:val="both"/>
      </w:pPr>
      <w:r w:rsidRPr="00B41D37">
        <w:t>Mi aplicación busca un punto intermedio, ofreciendo una herramienta sencilla, gratuita y colaborativa, centrada en la creación y asignación de tareas con fecha y hora.</w:t>
      </w:r>
    </w:p>
    <w:p w14:paraId="135BFB47" w14:textId="2CD01A38" w:rsidR="004E48B8" w:rsidRPr="00A33668" w:rsidRDefault="004E48B8" w:rsidP="009D67CC">
      <w:pPr>
        <w:pStyle w:val="Ttulo2"/>
        <w:jc w:val="both"/>
        <w:rPr>
          <w:sz w:val="24"/>
          <w:szCs w:val="24"/>
        </w:rPr>
      </w:pPr>
      <w:bookmarkStart w:id="8" w:name="_Toc195443006"/>
      <w:r w:rsidRPr="00A33668">
        <w:rPr>
          <w:sz w:val="24"/>
          <w:szCs w:val="24"/>
        </w:rPr>
        <w:t>TECNOLOGÍAS UTILIZADAS Y ELECCIÓN</w:t>
      </w:r>
      <w:bookmarkEnd w:id="8"/>
    </w:p>
    <w:p w14:paraId="7391E63F" w14:textId="77777777" w:rsidR="004E48B8" w:rsidRPr="004E48B8" w:rsidRDefault="004E48B8" w:rsidP="009D67CC">
      <w:pPr>
        <w:spacing w:before="100" w:beforeAutospacing="1" w:after="100" w:afterAutospacing="1" w:line="240" w:lineRule="auto"/>
        <w:jc w:val="both"/>
      </w:pPr>
      <w:r w:rsidRPr="004E48B8">
        <w:t>Existen varias opciones para desarrollar apps:</w:t>
      </w:r>
    </w:p>
    <w:p w14:paraId="3F3AE29E" w14:textId="77777777" w:rsidR="004E48B8" w:rsidRPr="004E48B8" w:rsidRDefault="004E48B8" w:rsidP="009D67C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 w:rsidRPr="004E48B8">
        <w:t>Nativo (</w:t>
      </w:r>
      <w:proofErr w:type="spellStart"/>
      <w:r w:rsidRPr="004E48B8">
        <w:t>Kotlin</w:t>
      </w:r>
      <w:proofErr w:type="spellEnd"/>
      <w:r w:rsidRPr="004E48B8">
        <w:t>, Swift): máximo rendimiento.</w:t>
      </w:r>
    </w:p>
    <w:p w14:paraId="5114983F" w14:textId="77777777" w:rsidR="004E48B8" w:rsidRPr="004E48B8" w:rsidRDefault="004E48B8" w:rsidP="009D67C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 w:rsidRPr="004E48B8">
        <w:t>Multiplataforma (</w:t>
      </w:r>
      <w:proofErr w:type="spellStart"/>
      <w:r w:rsidRPr="004E48B8">
        <w:t>React</w:t>
      </w:r>
      <w:proofErr w:type="spellEnd"/>
      <w:r w:rsidRPr="004E48B8">
        <w:t xml:space="preserve"> Native, </w:t>
      </w:r>
      <w:proofErr w:type="spellStart"/>
      <w:r w:rsidRPr="004E48B8">
        <w:t>Flutter</w:t>
      </w:r>
      <w:proofErr w:type="spellEnd"/>
      <w:r w:rsidRPr="004E48B8">
        <w:t>): un solo código para Android e iOS.</w:t>
      </w:r>
    </w:p>
    <w:p w14:paraId="200C6A9D" w14:textId="56DCDAD3" w:rsidR="00B41D37" w:rsidRPr="00B41D37" w:rsidRDefault="004E48B8" w:rsidP="009D67CC">
      <w:pPr>
        <w:spacing w:before="100" w:beforeAutospacing="1" w:after="100" w:afterAutospacing="1" w:line="240" w:lineRule="auto"/>
        <w:jc w:val="both"/>
      </w:pPr>
      <w:r w:rsidRPr="004E48B8">
        <w:t xml:space="preserve">Opté por </w:t>
      </w:r>
      <w:proofErr w:type="spellStart"/>
      <w:r w:rsidRPr="004E48B8">
        <w:t>Kotlin</w:t>
      </w:r>
      <w:proofErr w:type="spellEnd"/>
      <w:r w:rsidRPr="004E48B8">
        <w:t xml:space="preserve"> con </w:t>
      </w:r>
      <w:proofErr w:type="spellStart"/>
      <w:r w:rsidRPr="004E48B8">
        <w:t>Jetpack</w:t>
      </w:r>
      <w:proofErr w:type="spellEnd"/>
      <w:r w:rsidRPr="004E48B8">
        <w:t xml:space="preserve"> </w:t>
      </w:r>
      <w:proofErr w:type="spellStart"/>
      <w:r w:rsidRPr="004E48B8">
        <w:t>Compose</w:t>
      </w:r>
      <w:proofErr w:type="spellEnd"/>
      <w:r w:rsidRPr="004E48B8">
        <w:t xml:space="preserve"> para crear una app nativa Android moderna y fluida, siguiendo las recomendaciones oficiales de Google.</w:t>
      </w:r>
      <w:r w:rsidRPr="004E48B8">
        <w:br/>
        <w:t xml:space="preserve">Además, usé </w:t>
      </w:r>
      <w:proofErr w:type="spellStart"/>
      <w:r w:rsidRPr="004E48B8">
        <w:t>Firebase</w:t>
      </w:r>
      <w:proofErr w:type="spellEnd"/>
      <w:r w:rsidRPr="004E48B8">
        <w:t xml:space="preserve"> (</w:t>
      </w:r>
      <w:proofErr w:type="spellStart"/>
      <w:r w:rsidRPr="004E48B8">
        <w:t>Firestore</w:t>
      </w:r>
      <w:proofErr w:type="spellEnd"/>
      <w:r w:rsidRPr="004E48B8">
        <w:t xml:space="preserve"> y </w:t>
      </w:r>
      <w:proofErr w:type="spellStart"/>
      <w:r w:rsidRPr="004E48B8">
        <w:t>Auth</w:t>
      </w:r>
      <w:proofErr w:type="spellEnd"/>
      <w:r w:rsidRPr="004E48B8">
        <w:t>) por su fácil integración, escalabilidad y porque evita mantener un servidor propio.</w:t>
      </w:r>
    </w:p>
    <w:p w14:paraId="115A4982" w14:textId="4A8C3266" w:rsidR="00F73567" w:rsidRPr="00A01354" w:rsidRDefault="00F03D0C" w:rsidP="009D67CC">
      <w:pPr>
        <w:pStyle w:val="Ttulo1"/>
        <w:jc w:val="both"/>
        <w:rPr>
          <w:sz w:val="32"/>
          <w:szCs w:val="32"/>
        </w:rPr>
      </w:pPr>
      <w:bookmarkStart w:id="9" w:name="_Toc195443007"/>
      <w:r w:rsidRPr="00A01354">
        <w:rPr>
          <w:sz w:val="32"/>
          <w:szCs w:val="32"/>
        </w:rPr>
        <w:t>HERRAMIENTAS UTILIZADAS</w:t>
      </w:r>
      <w:bookmarkEnd w:id="9"/>
    </w:p>
    <w:p w14:paraId="140C84CB" w14:textId="77777777" w:rsidR="004E48B8" w:rsidRPr="004E48B8" w:rsidRDefault="004E48B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el desarrollo de esta aplicación se ha utilizado </w:t>
      </w:r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Android Studio</w:t>
      </w: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entorno de desarrollo integrado (IDE), que proporciona todas las herramientas necesarias para crear aplicaciones Android de forma eficiente.</w:t>
      </w: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El lenguaje de programación principal es </w:t>
      </w:r>
      <w:proofErr w:type="spellStart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Kotlin</w:t>
      </w:r>
      <w:proofErr w:type="spellEnd"/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>, moderno, conciso y recomendado oficialmente por Google para el desarrollo en Android.</w:t>
      </w:r>
    </w:p>
    <w:p w14:paraId="3F4F1CE3" w14:textId="77777777" w:rsidR="004E48B8" w:rsidRPr="004E48B8" w:rsidRDefault="004E48B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interfaz de usuario está construida con </w:t>
      </w:r>
      <w:proofErr w:type="spellStart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Jetpack</w:t>
      </w:r>
      <w:proofErr w:type="spellEnd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Compose</w:t>
      </w:r>
      <w:proofErr w:type="spellEnd"/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 </w:t>
      </w:r>
      <w:proofErr w:type="spellStart"/>
      <w:r w:rsidRPr="004E48B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toolkit</w:t>
      </w:r>
      <w:proofErr w:type="spellEnd"/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declarativo que permite crear interfaces de forma más rápida, flexible y con menos código, en comparación con el enfoque tradicional basado en XML.</w:t>
      </w:r>
    </w:p>
    <w:p w14:paraId="591412B2" w14:textId="77777777" w:rsidR="004E48B8" w:rsidRPr="004E48B8" w:rsidRDefault="004E48B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</w:t>
      </w:r>
      <w:proofErr w:type="spellStart"/>
      <w:r w:rsidRPr="004E48B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backend</w:t>
      </w:r>
      <w:proofErr w:type="spellEnd"/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sistema de almacenamiento de datos se ha utilizado </w:t>
      </w:r>
      <w:proofErr w:type="spellStart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Firebase</w:t>
      </w:r>
      <w:proofErr w:type="spellEnd"/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concretamente </w:t>
      </w:r>
      <w:proofErr w:type="spellStart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Firebase</w:t>
      </w:r>
      <w:proofErr w:type="spellEnd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Firestore</w:t>
      </w:r>
      <w:proofErr w:type="spellEnd"/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base de datos en la nube y </w:t>
      </w:r>
      <w:proofErr w:type="spellStart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Firebase</w:t>
      </w:r>
      <w:proofErr w:type="spellEnd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Authentication</w:t>
      </w:r>
      <w:proofErr w:type="spellEnd"/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gestionar usuarios, lo cual permite una integración sencilla y escalable con Android.</w:t>
      </w:r>
    </w:p>
    <w:p w14:paraId="721E1585" w14:textId="77777777" w:rsidR="004E48B8" w:rsidRPr="004E48B8" w:rsidRDefault="004E48B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Además, se ha utilizado </w:t>
      </w:r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GitHub</w:t>
      </w: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sistema de control de versiones, lo que ha permitido llevar un seguimiento ordenado del desarrollo, realizar copias de seguridad y mantener el código sincronizado entre distintos entornos.</w:t>
      </w:r>
    </w:p>
    <w:p w14:paraId="072C8DE0" w14:textId="77777777" w:rsidR="004E48B8" w:rsidRPr="004E48B8" w:rsidRDefault="004E48B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las pruebas y validación de la aplicación se ha utilizado un </w:t>
      </w:r>
      <w:r w:rsidRPr="004E48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dispositivo físico Huawei</w:t>
      </w: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>, lo que ha permitido verificar el correcto funcionamiento en un entorno real, más allá del uso de emuladores.</w:t>
      </w:r>
    </w:p>
    <w:p w14:paraId="534B75E8" w14:textId="77777777" w:rsidR="004E48B8" w:rsidRPr="004E48B8" w:rsidRDefault="004E48B8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48B8">
        <w:rPr>
          <w:rFonts w:ascii="Times New Roman" w:eastAsia="Times New Roman" w:hAnsi="Times New Roman" w:cs="Times New Roman"/>
          <w:sz w:val="24"/>
          <w:szCs w:val="24"/>
          <w:lang w:eastAsia="es-ES"/>
        </w:rPr>
        <w:t>Estas herramientas permiten un desarrollo moderno, eficiente y orientado a la nube, lo que facilita tanto la escalabilidad de la app como su mantenimiento a largo plazo.</w:t>
      </w:r>
    </w:p>
    <w:p w14:paraId="6900F07A" w14:textId="090063CD" w:rsidR="00F03D0C" w:rsidRPr="00A01354" w:rsidRDefault="00A244FD" w:rsidP="009D67CC">
      <w:pPr>
        <w:pStyle w:val="Ttulo1"/>
        <w:jc w:val="both"/>
        <w:rPr>
          <w:sz w:val="32"/>
          <w:szCs w:val="32"/>
        </w:rPr>
      </w:pPr>
      <w:bookmarkStart w:id="10" w:name="_Toc195443008"/>
      <w:r w:rsidRPr="00A01354">
        <w:rPr>
          <w:sz w:val="32"/>
          <w:szCs w:val="32"/>
        </w:rPr>
        <w:lastRenderedPageBreak/>
        <w:t>DISEÑO DEL SISTEMA</w:t>
      </w:r>
      <w:bookmarkEnd w:id="10"/>
    </w:p>
    <w:p w14:paraId="70E24D37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Arquitectura general de la app</w:t>
      </w:r>
    </w:p>
    <w:p w14:paraId="34B91FA8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Estructura de pantallas y navegación (puedes añadir un diagrama)</w:t>
      </w:r>
    </w:p>
    <w:p w14:paraId="3D00406E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Diseño de la base de datos (estructura de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Firestore</w:t>
      </w:r>
      <w:proofErr w:type="spell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4DB491FA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Casos de uso</w:t>
      </w:r>
    </w:p>
    <w:p w14:paraId="235111BE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Mockups o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wireframes</w:t>
      </w:r>
      <w:proofErr w:type="spell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los hiciste</w:t>
      </w:r>
    </w:p>
    <w:p w14:paraId="24A4B83C" w14:textId="5943851B" w:rsidR="00A244FD" w:rsidRPr="00A01354" w:rsidRDefault="00A244FD" w:rsidP="009D67CC">
      <w:pPr>
        <w:pStyle w:val="Ttulo1"/>
        <w:jc w:val="both"/>
        <w:rPr>
          <w:sz w:val="32"/>
          <w:szCs w:val="32"/>
        </w:rPr>
      </w:pPr>
      <w:bookmarkStart w:id="11" w:name="_Toc195443009"/>
      <w:r w:rsidRPr="00A01354">
        <w:rPr>
          <w:sz w:val="32"/>
          <w:szCs w:val="32"/>
        </w:rPr>
        <w:t>DESARROLLO E IMPLEMENTACIÓN</w:t>
      </w:r>
      <w:bookmarkEnd w:id="11"/>
    </w:p>
    <w:p w14:paraId="6A6F3181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Desarrollo de la interfaz con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Jetpack</w:t>
      </w:r>
      <w:proofErr w:type="spell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Compose</w:t>
      </w:r>
      <w:proofErr w:type="spellEnd"/>
    </w:p>
    <w:p w14:paraId="46CB1C39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Gestión de estado con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ViewModels</w:t>
      </w:r>
      <w:proofErr w:type="spellEnd"/>
    </w:p>
    <w:p w14:paraId="790681EF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Conexión con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Firebase</w:t>
      </w:r>
      <w:proofErr w:type="spell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(autenticación, guardado de tareas)</w:t>
      </w:r>
    </w:p>
    <w:p w14:paraId="09B395C1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Validaciones y lógica (añadir tareas, editar, eliminar)</w:t>
      </w:r>
    </w:p>
    <w:p w14:paraId="4984BE31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Gestión de fechas y horas (como lo que hiciste)</w:t>
      </w:r>
    </w:p>
    <w:p w14:paraId="1F6FBA76" w14:textId="77777777" w:rsidR="00A244FD" w:rsidRPr="00A244FD" w:rsidRDefault="00A244FD" w:rsidP="009D67CC">
      <w:pPr>
        <w:jc w:val="both"/>
      </w:pPr>
    </w:p>
    <w:p w14:paraId="0AEBCE21" w14:textId="4D81D0C5" w:rsidR="00A244FD" w:rsidRPr="00A01354" w:rsidRDefault="00A244FD" w:rsidP="009D67CC">
      <w:pPr>
        <w:pStyle w:val="Ttulo1"/>
        <w:jc w:val="both"/>
        <w:rPr>
          <w:sz w:val="32"/>
          <w:szCs w:val="32"/>
        </w:rPr>
      </w:pPr>
      <w:bookmarkStart w:id="12" w:name="_Toc195443010"/>
      <w:r w:rsidRPr="00A01354">
        <w:rPr>
          <w:sz w:val="32"/>
          <w:szCs w:val="32"/>
        </w:rPr>
        <w:t>PRUEBAS Y VALIDACIÓN</w:t>
      </w:r>
      <w:bookmarkEnd w:id="12"/>
    </w:p>
    <w:p w14:paraId="3DBFCE03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¿Cómo probaste la app?</w:t>
      </w:r>
    </w:p>
    <w:p w14:paraId="024F1BE4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¿Qué dispositivos/emuladores usaste?</w:t>
      </w:r>
    </w:p>
    <w:p w14:paraId="2FEDA24A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¿Qué errores encontraste y solucionaste?</w:t>
      </w:r>
    </w:p>
    <w:p w14:paraId="4A77CE05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usuarios si lo tienes</w:t>
      </w:r>
    </w:p>
    <w:p w14:paraId="5FD4D864" w14:textId="77777777" w:rsidR="00A244FD" w:rsidRDefault="00A244FD" w:rsidP="009D67CC">
      <w:pPr>
        <w:jc w:val="both"/>
      </w:pPr>
    </w:p>
    <w:p w14:paraId="27AA94E3" w14:textId="77777777" w:rsidR="00A244FD" w:rsidRDefault="00A244FD" w:rsidP="009D67CC">
      <w:pPr>
        <w:jc w:val="both"/>
      </w:pPr>
    </w:p>
    <w:p w14:paraId="6B5774C8" w14:textId="28977739" w:rsidR="00A244FD" w:rsidRPr="00A01354" w:rsidRDefault="00A244FD" w:rsidP="009D67CC">
      <w:pPr>
        <w:pStyle w:val="Ttulo1"/>
        <w:jc w:val="both"/>
        <w:rPr>
          <w:sz w:val="32"/>
          <w:szCs w:val="32"/>
        </w:rPr>
      </w:pPr>
      <w:bookmarkStart w:id="13" w:name="_Toc195443011"/>
      <w:r w:rsidRPr="00A01354">
        <w:rPr>
          <w:sz w:val="32"/>
          <w:szCs w:val="32"/>
        </w:rPr>
        <w:t>CONCLUSIONES Y MEJORAS FUTURAS</w:t>
      </w:r>
      <w:bookmarkEnd w:id="13"/>
    </w:p>
    <w:p w14:paraId="548E7CD0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¿Qué aprendiste?</w:t>
      </w:r>
    </w:p>
    <w:p w14:paraId="7957076F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¿Qué funcionó bien?</w:t>
      </w:r>
    </w:p>
    <w:p w14:paraId="1AC51F4B" w14:textId="77777777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lastRenderedPageBreak/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¿Qué cosas mejorarías si tuvieras más tiempo?</w:t>
      </w:r>
    </w:p>
    <w:p w14:paraId="26F01671" w14:textId="7397ADEC" w:rsidR="00A244FD" w:rsidRPr="00A244FD" w:rsidRDefault="00A244FD" w:rsidP="009D67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4F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Posibles funcionalidades futuras (notificaciones </w:t>
      </w:r>
      <w:proofErr w:type="spellStart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  <w:r w:rsidRPr="00A244FD">
        <w:rPr>
          <w:rFonts w:ascii="Times New Roman" w:eastAsia="Times New Roman" w:hAnsi="Times New Roman" w:cs="Times New Roman"/>
          <w:sz w:val="24"/>
          <w:szCs w:val="24"/>
          <w:lang w:eastAsia="es-ES"/>
        </w:rPr>
        <w:t>, colaboraciones, etiquetas, modo oscuro…)</w:t>
      </w:r>
    </w:p>
    <w:p w14:paraId="3713A79D" w14:textId="196C0D09" w:rsidR="00A244FD" w:rsidRDefault="00A244FD" w:rsidP="009D67CC">
      <w:pPr>
        <w:pStyle w:val="Ttulo1"/>
        <w:jc w:val="both"/>
        <w:rPr>
          <w:sz w:val="32"/>
          <w:szCs w:val="32"/>
        </w:rPr>
      </w:pPr>
      <w:bookmarkStart w:id="14" w:name="_Toc195443012"/>
      <w:r w:rsidRPr="00A01354">
        <w:rPr>
          <w:sz w:val="32"/>
          <w:szCs w:val="32"/>
        </w:rPr>
        <w:t>BIBLIOGRAFÍA</w:t>
      </w:r>
      <w:bookmarkEnd w:id="14"/>
    </w:p>
    <w:p w14:paraId="53F557F9" w14:textId="404AF16B" w:rsidR="00EB632A" w:rsidRDefault="00EB632A" w:rsidP="00EB632A">
      <w:pPr>
        <w:pStyle w:val="Prrafodelista"/>
        <w:numPr>
          <w:ilvl w:val="0"/>
          <w:numId w:val="23"/>
        </w:numPr>
      </w:pPr>
      <w:hyperlink r:id="rId13" w:history="1">
        <w:r w:rsidRPr="00D95E8C">
          <w:rPr>
            <w:rStyle w:val="Hipervnculo"/>
          </w:rPr>
          <w:t>https://firebase.google.com/</w:t>
        </w:r>
      </w:hyperlink>
      <w:r w:rsidR="00E33D56">
        <w:t xml:space="preserve"> (Ayuda base de datos)</w:t>
      </w:r>
    </w:p>
    <w:p w14:paraId="44CEA5A8" w14:textId="663AA833" w:rsidR="00EB632A" w:rsidRDefault="00EB632A" w:rsidP="00EB632A">
      <w:pPr>
        <w:pStyle w:val="Prrafodelista"/>
        <w:numPr>
          <w:ilvl w:val="0"/>
          <w:numId w:val="23"/>
        </w:numPr>
      </w:pPr>
      <w:hyperlink r:id="rId14" w:history="1">
        <w:r w:rsidRPr="00D95E8C">
          <w:rPr>
            <w:rStyle w:val="Hipervnculo"/>
          </w:rPr>
          <w:t>https://stackov</w:t>
        </w:r>
        <w:r w:rsidRPr="00D95E8C">
          <w:rPr>
            <w:rStyle w:val="Hipervnculo"/>
          </w:rPr>
          <w:t>e</w:t>
        </w:r>
        <w:r w:rsidRPr="00D95E8C">
          <w:rPr>
            <w:rStyle w:val="Hipervnculo"/>
          </w:rPr>
          <w:t>rflow.com/</w:t>
        </w:r>
      </w:hyperlink>
      <w:r w:rsidR="00E33D56">
        <w:t xml:space="preserve"> (Ayuda con problemas)</w:t>
      </w:r>
    </w:p>
    <w:p w14:paraId="45DBA918" w14:textId="3CC83873" w:rsidR="00E33D56" w:rsidRDefault="00E33D56" w:rsidP="00EB632A">
      <w:pPr>
        <w:pStyle w:val="Prrafodelista"/>
        <w:numPr>
          <w:ilvl w:val="0"/>
          <w:numId w:val="23"/>
        </w:numPr>
      </w:pPr>
      <w:r w:rsidRPr="00E33D56">
        <w:t>https://www.google.com/</w:t>
      </w:r>
      <w:r>
        <w:t xml:space="preserve"> (Imágenes)</w:t>
      </w:r>
    </w:p>
    <w:p w14:paraId="3B02DE20" w14:textId="45786311" w:rsidR="007E51C9" w:rsidRPr="00EB632A" w:rsidRDefault="007E51C9" w:rsidP="00EB632A">
      <w:pPr>
        <w:pStyle w:val="Prrafodelista"/>
        <w:numPr>
          <w:ilvl w:val="0"/>
          <w:numId w:val="23"/>
        </w:numPr>
      </w:pPr>
      <w:hyperlink r:id="rId15" w:history="1">
        <w:r w:rsidRPr="00D95E8C">
          <w:rPr>
            <w:rStyle w:val="Hipervnculo"/>
          </w:rPr>
          <w:t>https://github.com/</w:t>
        </w:r>
        <w:r w:rsidRPr="00D95E8C">
          <w:rPr>
            <w:rStyle w:val="Hipervnculo"/>
          </w:rPr>
          <w:t xml:space="preserve"> (Control</w:t>
        </w:r>
      </w:hyperlink>
      <w:r>
        <w:t xml:space="preserve"> de versiones)</w:t>
      </w:r>
    </w:p>
    <w:sectPr w:rsidR="007E51C9" w:rsidRPr="00EB632A" w:rsidSect="00E253CE"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5D6A9" w14:textId="77777777" w:rsidR="007852E9" w:rsidRDefault="007852E9" w:rsidP="00966CEA">
      <w:pPr>
        <w:spacing w:after="0" w:line="240" w:lineRule="auto"/>
      </w:pPr>
      <w:r>
        <w:separator/>
      </w:r>
    </w:p>
  </w:endnote>
  <w:endnote w:type="continuationSeparator" w:id="0">
    <w:p w14:paraId="6E79AEFC" w14:textId="77777777" w:rsidR="007852E9" w:rsidRDefault="007852E9" w:rsidP="0096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659218"/>
      <w:docPartObj>
        <w:docPartGallery w:val="Page Numbers (Bottom of Page)"/>
        <w:docPartUnique/>
      </w:docPartObj>
    </w:sdtPr>
    <w:sdtContent>
      <w:p w14:paraId="71DB8EE5" w14:textId="3B500590" w:rsidR="00E97F06" w:rsidRDefault="00E97F0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6A333F" w14:textId="77777777" w:rsidR="00E97F06" w:rsidRDefault="00E97F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188D5" w14:textId="3B129A81" w:rsidR="00E97F06" w:rsidRDefault="00E97F06">
    <w:pPr>
      <w:pStyle w:val="Piedepgina"/>
      <w:jc w:val="right"/>
    </w:pPr>
  </w:p>
  <w:p w14:paraId="3E2F925A" w14:textId="77777777" w:rsidR="00E97F06" w:rsidRDefault="00E97F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D884A" w14:textId="77777777" w:rsidR="007852E9" w:rsidRDefault="007852E9" w:rsidP="00966CEA">
      <w:pPr>
        <w:spacing w:after="0" w:line="240" w:lineRule="auto"/>
      </w:pPr>
      <w:r>
        <w:separator/>
      </w:r>
    </w:p>
  </w:footnote>
  <w:footnote w:type="continuationSeparator" w:id="0">
    <w:p w14:paraId="4EC39CBE" w14:textId="77777777" w:rsidR="007852E9" w:rsidRDefault="007852E9" w:rsidP="00966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22D"/>
    <w:multiLevelType w:val="hybridMultilevel"/>
    <w:tmpl w:val="3E8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5B5B"/>
    <w:multiLevelType w:val="hybridMultilevel"/>
    <w:tmpl w:val="10025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203FB"/>
    <w:multiLevelType w:val="hybridMultilevel"/>
    <w:tmpl w:val="2E6891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15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A1B64"/>
    <w:multiLevelType w:val="multilevel"/>
    <w:tmpl w:val="B422F8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1A294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F271745"/>
    <w:multiLevelType w:val="hybridMultilevel"/>
    <w:tmpl w:val="D48C8920"/>
    <w:lvl w:ilvl="0" w:tplc="0C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39681D2A"/>
    <w:multiLevelType w:val="hybridMultilevel"/>
    <w:tmpl w:val="B11607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15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E021DD"/>
    <w:multiLevelType w:val="hybridMultilevel"/>
    <w:tmpl w:val="07AA88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7B3212"/>
    <w:multiLevelType w:val="hybridMultilevel"/>
    <w:tmpl w:val="58B6D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2054E"/>
    <w:multiLevelType w:val="multilevel"/>
    <w:tmpl w:val="9B7A2B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B042D9C"/>
    <w:multiLevelType w:val="multilevel"/>
    <w:tmpl w:val="D9D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71880"/>
    <w:multiLevelType w:val="hybridMultilevel"/>
    <w:tmpl w:val="9C84D9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439A6"/>
    <w:multiLevelType w:val="hybridMultilevel"/>
    <w:tmpl w:val="DA6852A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15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515684"/>
    <w:multiLevelType w:val="hybridMultilevel"/>
    <w:tmpl w:val="B590D1F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CD18BD"/>
    <w:multiLevelType w:val="hybridMultilevel"/>
    <w:tmpl w:val="63845742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6E2E38BF"/>
    <w:multiLevelType w:val="multilevel"/>
    <w:tmpl w:val="A4A4C7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4B87DCA"/>
    <w:multiLevelType w:val="hybridMultilevel"/>
    <w:tmpl w:val="B55AF3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15C9D"/>
    <w:multiLevelType w:val="multilevel"/>
    <w:tmpl w:val="60FA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947479">
    <w:abstractNumId w:val="16"/>
  </w:num>
  <w:num w:numId="2" w16cid:durableId="1689718012">
    <w:abstractNumId w:val="11"/>
  </w:num>
  <w:num w:numId="3" w16cid:durableId="92097605">
    <w:abstractNumId w:val="7"/>
  </w:num>
  <w:num w:numId="4" w16cid:durableId="1364744894">
    <w:abstractNumId w:val="12"/>
  </w:num>
  <w:num w:numId="5" w16cid:durableId="98916846">
    <w:abstractNumId w:val="6"/>
  </w:num>
  <w:num w:numId="6" w16cid:durableId="1670718089">
    <w:abstractNumId w:val="2"/>
  </w:num>
  <w:num w:numId="7" w16cid:durableId="2088071902">
    <w:abstractNumId w:val="0"/>
  </w:num>
  <w:num w:numId="8" w16cid:durableId="1180923242">
    <w:abstractNumId w:val="9"/>
  </w:num>
  <w:num w:numId="9" w16cid:durableId="2011525174">
    <w:abstractNumId w:val="3"/>
  </w:num>
  <w:num w:numId="10" w16cid:durableId="1236938722">
    <w:abstractNumId w:val="3"/>
  </w:num>
  <w:num w:numId="11" w16cid:durableId="1624262503">
    <w:abstractNumId w:val="15"/>
  </w:num>
  <w:num w:numId="12" w16cid:durableId="856310963">
    <w:abstractNumId w:val="8"/>
  </w:num>
  <w:num w:numId="13" w16cid:durableId="1364819792">
    <w:abstractNumId w:val="15"/>
  </w:num>
  <w:num w:numId="14" w16cid:durableId="913008933">
    <w:abstractNumId w:val="10"/>
  </w:num>
  <w:num w:numId="15" w16cid:durableId="1677339785">
    <w:abstractNumId w:val="15"/>
  </w:num>
  <w:num w:numId="16" w16cid:durableId="892355470">
    <w:abstractNumId w:val="13"/>
  </w:num>
  <w:num w:numId="17" w16cid:durableId="320352595">
    <w:abstractNumId w:val="15"/>
  </w:num>
  <w:num w:numId="18" w16cid:durableId="1693802388">
    <w:abstractNumId w:val="15"/>
  </w:num>
  <w:num w:numId="19" w16cid:durableId="39256978">
    <w:abstractNumId w:val="5"/>
  </w:num>
  <w:num w:numId="20" w16cid:durableId="509805677">
    <w:abstractNumId w:val="1"/>
  </w:num>
  <w:num w:numId="21" w16cid:durableId="1517379585">
    <w:abstractNumId w:val="17"/>
  </w:num>
  <w:num w:numId="22" w16cid:durableId="1800298719">
    <w:abstractNumId w:val="4"/>
  </w:num>
  <w:num w:numId="23" w16cid:durableId="14119286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EA"/>
    <w:rsid w:val="000E520F"/>
    <w:rsid w:val="00320083"/>
    <w:rsid w:val="003C3A95"/>
    <w:rsid w:val="003D4B68"/>
    <w:rsid w:val="004E48B8"/>
    <w:rsid w:val="005E024B"/>
    <w:rsid w:val="006927F6"/>
    <w:rsid w:val="006D6027"/>
    <w:rsid w:val="00733FF7"/>
    <w:rsid w:val="007852E9"/>
    <w:rsid w:val="007C5FFB"/>
    <w:rsid w:val="007E51C9"/>
    <w:rsid w:val="008F17BC"/>
    <w:rsid w:val="008F21DA"/>
    <w:rsid w:val="00966CEA"/>
    <w:rsid w:val="009C5E16"/>
    <w:rsid w:val="009D67CC"/>
    <w:rsid w:val="00A01354"/>
    <w:rsid w:val="00A244FD"/>
    <w:rsid w:val="00A33668"/>
    <w:rsid w:val="00A832DD"/>
    <w:rsid w:val="00B41D37"/>
    <w:rsid w:val="00BC5535"/>
    <w:rsid w:val="00C81C68"/>
    <w:rsid w:val="00D6074D"/>
    <w:rsid w:val="00D60F20"/>
    <w:rsid w:val="00D7253D"/>
    <w:rsid w:val="00DD4B4B"/>
    <w:rsid w:val="00E253CE"/>
    <w:rsid w:val="00E33D56"/>
    <w:rsid w:val="00E67816"/>
    <w:rsid w:val="00E71DBB"/>
    <w:rsid w:val="00E86C00"/>
    <w:rsid w:val="00E97C12"/>
    <w:rsid w:val="00E97F06"/>
    <w:rsid w:val="00EB632A"/>
    <w:rsid w:val="00EE2CC0"/>
    <w:rsid w:val="00EF033E"/>
    <w:rsid w:val="00F03D0C"/>
    <w:rsid w:val="00F22B75"/>
    <w:rsid w:val="00F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19A11"/>
  <w15:chartTrackingRefBased/>
  <w15:docId w15:val="{ADA5ABAF-7792-4291-B79B-08676162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CEA"/>
    <w:pPr>
      <w:keepNext/>
      <w:keepLines/>
      <w:numPr>
        <w:numId w:val="2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CEA"/>
    <w:pPr>
      <w:keepNext/>
      <w:keepLines/>
      <w:numPr>
        <w:ilvl w:val="1"/>
        <w:numId w:val="2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6CEA"/>
    <w:pPr>
      <w:keepNext/>
      <w:keepLines/>
      <w:numPr>
        <w:ilvl w:val="2"/>
        <w:numId w:val="2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CEA"/>
    <w:pPr>
      <w:keepNext/>
      <w:keepLines/>
      <w:numPr>
        <w:ilvl w:val="3"/>
        <w:numId w:val="2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CEA"/>
    <w:pPr>
      <w:keepNext/>
      <w:keepLines/>
      <w:numPr>
        <w:ilvl w:val="4"/>
        <w:numId w:val="2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CEA"/>
    <w:pPr>
      <w:keepNext/>
      <w:keepLines/>
      <w:numPr>
        <w:ilvl w:val="5"/>
        <w:numId w:val="2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CEA"/>
    <w:pPr>
      <w:keepNext/>
      <w:keepLines/>
      <w:numPr>
        <w:ilvl w:val="6"/>
        <w:numId w:val="2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CEA"/>
    <w:pPr>
      <w:keepNext/>
      <w:keepLines/>
      <w:numPr>
        <w:ilvl w:val="7"/>
        <w:numId w:val="2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CEA"/>
    <w:pPr>
      <w:keepNext/>
      <w:keepLines/>
      <w:numPr>
        <w:ilvl w:val="8"/>
        <w:numId w:val="2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6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66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66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CE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66CE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6CEA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66CEA"/>
    <w:pPr>
      <w:spacing w:before="240" w:after="0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66C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6CEA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6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CEA"/>
  </w:style>
  <w:style w:type="paragraph" w:styleId="Piedepgina">
    <w:name w:val="footer"/>
    <w:basedOn w:val="Normal"/>
    <w:link w:val="PiedepginaCar"/>
    <w:uiPriority w:val="99"/>
    <w:unhideWhenUsed/>
    <w:rsid w:val="00966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CEA"/>
  </w:style>
  <w:style w:type="character" w:styleId="Textoennegrita">
    <w:name w:val="Strong"/>
    <w:basedOn w:val="Fuentedeprrafopredeter"/>
    <w:uiPriority w:val="22"/>
    <w:qFormat/>
    <w:rsid w:val="00F73567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C5535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BC5535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4E48B8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EB63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B63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irebase.google.com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%20(Contro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adrian.carretero16@educa.madrid.org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3AA1DB-029A-4658-98D7-D878A598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1118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prácticas</vt:lpstr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prácticas</dc:title>
  <dc:subject>App Taskshare</dc:subject>
  <dc:creator>Adrian Carretero Alcazar</dc:creator>
  <cp:keywords/>
  <dc:description/>
  <cp:lastModifiedBy>Adrian Carretero Alcazar</cp:lastModifiedBy>
  <cp:revision>70</cp:revision>
  <cp:lastPrinted>2025-03-24T11:58:00Z</cp:lastPrinted>
  <dcterms:created xsi:type="dcterms:W3CDTF">2025-03-24T10:50:00Z</dcterms:created>
  <dcterms:modified xsi:type="dcterms:W3CDTF">2025-04-16T14:05:00Z</dcterms:modified>
</cp:coreProperties>
</file>